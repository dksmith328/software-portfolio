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C2D7B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279510A" w14:textId="77777777" w:rsidR="00692703" w:rsidRPr="00CF1A49" w:rsidRDefault="00881386" w:rsidP="00913946">
            <w:pPr>
              <w:pStyle w:val="Title"/>
            </w:pPr>
            <w:r>
              <w:t>Daniel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Smith</w:t>
            </w:r>
          </w:p>
          <w:p w14:paraId="7326AA99" w14:textId="77777777" w:rsidR="00692703" w:rsidRPr="00881386" w:rsidRDefault="00881386" w:rsidP="00913946">
            <w:pPr>
              <w:pStyle w:val="ContactInfo"/>
              <w:contextualSpacing w:val="0"/>
            </w:pPr>
            <w:r>
              <w:t>7030 W 20</w:t>
            </w:r>
            <w:r w:rsidRPr="00881386">
              <w:rPr>
                <w:vertAlign w:val="superscript"/>
              </w:rPr>
              <w:t>th</w:t>
            </w:r>
            <w:r>
              <w:t xml:space="preserve"> Ave., Lakewood, CO, 80214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3844EF020FF44D280C7EB7E8ED97ED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303.946.4510</w:t>
            </w:r>
          </w:p>
          <w:p w14:paraId="2D6B91BD" w14:textId="0D41F1A9" w:rsidR="00692703" w:rsidRPr="00CF1A49" w:rsidRDefault="00881386" w:rsidP="00913946">
            <w:pPr>
              <w:pStyle w:val="ContactInfoEmphasis"/>
              <w:contextualSpacing w:val="0"/>
            </w:pPr>
            <w:r>
              <w:t>Dksmith328@gmail.com</w:t>
            </w:r>
            <w:r w:rsidR="00692703" w:rsidRPr="00CF1A49">
              <w:t xml:space="preserve"> </w:t>
            </w:r>
            <w:bookmarkStart w:id="0" w:name="_GoBack"/>
            <w:bookmarkEnd w:id="0"/>
            <w:r w:rsidR="005B3961">
              <w:t>|</w:t>
            </w:r>
            <w:r w:rsidR="00692703" w:rsidRPr="00CF1A49">
              <w:t xml:space="preserve"> </w:t>
            </w:r>
            <w:r w:rsidR="005B3961">
              <w:t xml:space="preserve">Website: </w:t>
            </w:r>
            <w:hyperlink r:id="rId7" w:history="1">
              <w:r w:rsidR="005B3961" w:rsidRPr="005B3961">
                <w:rPr>
                  <w:rStyle w:val="Hyperlink"/>
                </w:rPr>
                <w:t>dksmith-portfolio.herokuapp.com</w:t>
              </w:r>
            </w:hyperlink>
          </w:p>
        </w:tc>
      </w:tr>
      <w:tr w:rsidR="009571D8" w:rsidRPr="00CF1A49" w14:paraId="5B4AE4FF" w14:textId="77777777" w:rsidTr="00692703">
        <w:tc>
          <w:tcPr>
            <w:tcW w:w="9360" w:type="dxa"/>
            <w:tcMar>
              <w:top w:w="432" w:type="dxa"/>
            </w:tcMar>
          </w:tcPr>
          <w:p w14:paraId="57D9D846" w14:textId="77777777" w:rsidR="001755A8" w:rsidRPr="00CF1A49" w:rsidRDefault="00881386" w:rsidP="00881386">
            <w:r w:rsidRPr="00881386">
              <w:t>Driven Computer Science student with knowledge and experience with HTML, CSS, JavaScript, UNIX/Linux, Python, and C++. Quick to learn various languages and skills. Proficiency in OOP with C++. Focused on producing Secure Software through industry best practices.</w:t>
            </w:r>
            <w:r>
              <w:t xml:space="preserve"> </w:t>
            </w:r>
            <w:r w:rsidRPr="00881386">
              <w:t>Immense interpersonal skills gained from working in the service industry. Great with face to face interactions and proper phone and email etiquette. Excellent written and oral communication skills.</w:t>
            </w:r>
          </w:p>
        </w:tc>
      </w:tr>
    </w:tbl>
    <w:p w14:paraId="633FF63B" w14:textId="77777777" w:rsidR="004E01EB" w:rsidRPr="00CF1A49" w:rsidRDefault="00881386" w:rsidP="004E01EB">
      <w:pPr>
        <w:pStyle w:val="Heading1"/>
      </w:pPr>
      <w:r>
        <w:t>Education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881386" w:rsidRPr="00CF1A49" w14:paraId="76E402C6" w14:textId="77777777" w:rsidTr="00AF5513">
        <w:trPr>
          <w:trHeight w:val="3037"/>
        </w:trPr>
        <w:tc>
          <w:tcPr>
            <w:tcW w:w="9290" w:type="dxa"/>
          </w:tcPr>
          <w:p w14:paraId="27D62F58" w14:textId="77777777" w:rsidR="00881386" w:rsidRPr="00CF1A49" w:rsidRDefault="00881386" w:rsidP="00881386">
            <w:pPr>
              <w:pStyle w:val="Heading3"/>
              <w:contextualSpacing w:val="0"/>
              <w:outlineLvl w:val="2"/>
            </w:pPr>
            <w:r>
              <w:t>May 2021</w:t>
            </w:r>
          </w:p>
          <w:p w14:paraId="5EE30AC0" w14:textId="2513ED9A" w:rsidR="00881386" w:rsidRPr="00CF1A49" w:rsidRDefault="00881386" w:rsidP="00881386">
            <w:pPr>
              <w:pStyle w:val="Heading2"/>
              <w:contextualSpacing w:val="0"/>
              <w:outlineLvl w:val="1"/>
            </w:pPr>
            <w:r>
              <w:t>Associates of applie</w:t>
            </w:r>
            <w:r w:rsidR="00983A71">
              <w:t>D</w:t>
            </w:r>
            <w:r>
              <w:t xml:space="preserve"> science</w:t>
            </w:r>
            <w:r w:rsidRPr="00CF1A49">
              <w:t xml:space="preserve">, </w:t>
            </w:r>
            <w:r>
              <w:rPr>
                <w:rStyle w:val="SubtleReference"/>
              </w:rPr>
              <w:t>Red rocks community college</w:t>
            </w:r>
          </w:p>
          <w:p w14:paraId="613E6173" w14:textId="0C44EC4A" w:rsidR="00881386" w:rsidRDefault="00881386" w:rsidP="00881386">
            <w:r w:rsidRPr="00881386">
              <w:t>Currently enrolled in the Secure Software Development degree program and have taken courses such as Python, Unix, and C++.</w:t>
            </w:r>
            <w:r>
              <w:t xml:space="preserve"> </w:t>
            </w:r>
            <w:r w:rsidRPr="00881386">
              <w:t xml:space="preserve">Experience creating secure software and implementing industry best practices as the base of development projects. Well versed in algorithms and database management and design. </w:t>
            </w:r>
          </w:p>
          <w:p w14:paraId="36F498F6" w14:textId="77777777" w:rsidR="00AF5513" w:rsidRDefault="00AF5513" w:rsidP="00881386"/>
          <w:p w14:paraId="33C57A64" w14:textId="7FB9473D" w:rsidR="00AF5513" w:rsidRPr="00CF1A49" w:rsidRDefault="00AF5513" w:rsidP="00AF5513">
            <w:pPr>
              <w:pStyle w:val="Heading3"/>
              <w:contextualSpacing w:val="0"/>
              <w:outlineLvl w:val="2"/>
            </w:pPr>
            <w:r>
              <w:t>AUGUST 2019</w:t>
            </w:r>
          </w:p>
          <w:p w14:paraId="39F518BC" w14:textId="5F41555B" w:rsidR="00AF5513" w:rsidRPr="00CF1A49" w:rsidRDefault="00AF5513" w:rsidP="00AF5513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SKILlcrush</w:t>
            </w:r>
          </w:p>
          <w:p w14:paraId="4720420A" w14:textId="4B2992B9" w:rsidR="00AF5513" w:rsidRPr="00CF1A49" w:rsidRDefault="00AF5513" w:rsidP="00881386">
            <w:r w:rsidRPr="00AF5513">
              <w:t xml:space="preserve">Online web development school specialized in HTML, CSS, JavaScript, Ruby, and Python. Experience creating websites and web applications through various languages and skills. </w:t>
            </w:r>
          </w:p>
        </w:tc>
        <w:tc>
          <w:tcPr>
            <w:tcW w:w="9291" w:type="dxa"/>
          </w:tcPr>
          <w:p w14:paraId="3B924EC0" w14:textId="77777777" w:rsidR="00881386" w:rsidRPr="00CF1A49" w:rsidRDefault="00881386" w:rsidP="00881386">
            <w:pPr>
              <w:contextualSpacing w:val="0"/>
            </w:pPr>
          </w:p>
        </w:tc>
      </w:tr>
    </w:tbl>
    <w:p w14:paraId="244B5CC5" w14:textId="77777777" w:rsidR="00DA59AA" w:rsidRPr="00CF1A49" w:rsidRDefault="00881386" w:rsidP="0097790C">
      <w:pPr>
        <w:pStyle w:val="Heading1"/>
      </w:pPr>
      <w:r>
        <w:t xml:space="preserve">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81386" w:rsidRPr="00CF1A49" w14:paraId="674F957A" w14:textId="77777777" w:rsidTr="00881386">
        <w:tc>
          <w:tcPr>
            <w:tcW w:w="9290" w:type="dxa"/>
          </w:tcPr>
          <w:p w14:paraId="7A32A856" w14:textId="77777777" w:rsidR="00881386" w:rsidRDefault="00881386" w:rsidP="00881386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595959"/>
                <w:szCs w:val="24"/>
              </w:rPr>
            </w:pPr>
            <w:r w:rsidRPr="00881386">
              <w:rPr>
                <w:rFonts w:ascii="Calibri" w:eastAsia="Times New Roman" w:hAnsi="Calibri" w:cs="Times New Roman"/>
                <w:b/>
                <w:caps/>
                <w:color w:val="595959"/>
                <w:szCs w:val="24"/>
              </w:rPr>
              <w:t>OCTOBER 2016 – MARCH 2020</w:t>
            </w:r>
          </w:p>
          <w:p w14:paraId="0470E2FB" w14:textId="77777777" w:rsidR="00881386" w:rsidRPr="00AC2F9E" w:rsidRDefault="00881386" w:rsidP="00881386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Server</w:t>
            </w:r>
            <w:r w:rsidRPr="00AC2F9E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color w:val="595959"/>
                <w:sz w:val="26"/>
                <w:szCs w:val="26"/>
              </w:rPr>
              <w:t>Lucile’s creole cafe</w:t>
            </w:r>
          </w:p>
          <w:p w14:paraId="79C074D9" w14:textId="77777777" w:rsidR="00881386" w:rsidRPr="00AC2F9E" w:rsidRDefault="00881386" w:rsidP="00881386">
            <w:pPr>
              <w:spacing w:after="40"/>
              <w:outlineLvl w:val="1"/>
              <w:rPr>
                <w:rFonts w:ascii="Calibri" w:eastAsia="Calibri" w:hAnsi="Calibri" w:cs="Times New Roman"/>
                <w:color w:val="595959"/>
              </w:rPr>
            </w:pPr>
            <w:r w:rsidRPr="00881386">
              <w:rPr>
                <w:rFonts w:ascii="Calibri" w:eastAsia="Calibri" w:hAnsi="Calibri" w:cs="Times New Roman"/>
                <w:color w:val="595959"/>
              </w:rPr>
              <w:t xml:space="preserve">Provided excellent customer service. Promoted to front-of-house and the face of Lucile's, greeting customers. Showed my ability to learn quickly and add value where needed by serving, bar tending, bussing, etc. Reliable, trustworthy and a great team player and asset to the company. </w:t>
            </w:r>
          </w:p>
        </w:tc>
      </w:tr>
      <w:tr w:rsidR="00881386" w:rsidRPr="00CF1A49" w14:paraId="47A2BAE2" w14:textId="77777777" w:rsidTr="00881386">
        <w:trPr>
          <w:trHeight w:val="985"/>
        </w:trPr>
        <w:tc>
          <w:tcPr>
            <w:tcW w:w="9290" w:type="dxa"/>
            <w:tcMar>
              <w:top w:w="216" w:type="dxa"/>
            </w:tcMar>
          </w:tcPr>
          <w:p w14:paraId="732651D8" w14:textId="77777777" w:rsidR="00CB16DC" w:rsidRPr="00CB16DC" w:rsidRDefault="00CB16DC" w:rsidP="00CB16DC">
            <w:pPr>
              <w:rPr>
                <w:rFonts w:ascii="Calibri" w:eastAsia="Times New Roman" w:hAnsi="Calibri" w:cs="Times New Roman"/>
                <w:b/>
                <w:caps/>
                <w:color w:val="595959"/>
                <w:szCs w:val="24"/>
              </w:rPr>
            </w:pPr>
            <w:r w:rsidRPr="00CB16DC">
              <w:rPr>
                <w:rFonts w:ascii="Calibri" w:eastAsia="Times New Roman" w:hAnsi="Calibri" w:cs="Times New Roman"/>
                <w:b/>
                <w:caps/>
                <w:color w:val="595959"/>
                <w:szCs w:val="24"/>
              </w:rPr>
              <w:t>DECEMBER 2017 – AUGUST 2019</w:t>
            </w:r>
          </w:p>
          <w:p w14:paraId="201EB439" w14:textId="77777777" w:rsidR="00881386" w:rsidRPr="00AC2F9E" w:rsidRDefault="00CB16DC" w:rsidP="00881386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 w:rsidRPr="00CB16D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ADMINISTRATION/FRONT-DESK</w:t>
            </w:r>
            <w:r w:rsidR="00881386" w:rsidRPr="00AC2F9E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color w:val="595959"/>
                <w:sz w:val="26"/>
                <w:szCs w:val="26"/>
              </w:rPr>
              <w:t>Veda salon &amp; spa</w:t>
            </w:r>
          </w:p>
          <w:p w14:paraId="54F49FC9" w14:textId="77777777" w:rsidR="00881386" w:rsidRPr="00AC2F9E" w:rsidRDefault="00CB16DC" w:rsidP="00881386">
            <w:pPr>
              <w:rPr>
                <w:rFonts w:ascii="Calibri" w:eastAsia="Calibri" w:hAnsi="Calibri" w:cs="Times New Roman"/>
                <w:color w:val="595959"/>
              </w:rPr>
            </w:pPr>
            <w:r w:rsidRPr="00CB16DC">
              <w:rPr>
                <w:rFonts w:ascii="Calibri" w:eastAsia="Calibri" w:hAnsi="Calibri" w:cs="Times New Roman"/>
                <w:color w:val="595959"/>
              </w:rPr>
              <w:t>Front-desk lead position. Managed client appointments and accounts. Handled incoming calls and directed calls. Created and implemented Wellness program. Created marketing collateral for events and programs.</w:t>
            </w:r>
          </w:p>
        </w:tc>
      </w:tr>
    </w:tbl>
    <w:p w14:paraId="1D3B6E97" w14:textId="70C24A78" w:rsidR="00AC7A62" w:rsidRDefault="00D8489C" w:rsidP="00AC7A62">
      <w:pPr>
        <w:pStyle w:val="Heading1"/>
      </w:pPr>
      <w:sdt>
        <w:sdtPr>
          <w:alias w:val="Skills:"/>
          <w:tag w:val="Skills:"/>
          <w:id w:val="-1392877668"/>
          <w:placeholder>
            <w:docPart w:val="443697A0292A40B38EF8D36C80C2AD07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p w14:paraId="3096B30D" w14:textId="77777777" w:rsidR="00AC7A62" w:rsidRDefault="00AC7A62" w:rsidP="00AC7A62">
      <w:pPr>
        <w:pStyle w:val="ListBullet"/>
        <w:sectPr w:rsidR="00AC7A62" w:rsidSect="005A1B10">
          <w:footerReference w:type="default" r:id="rId8"/>
          <w:headerReference w:type="first" r:id="rId9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68AFC105" w14:textId="4A2961B8" w:rsidR="00AC7A62" w:rsidRDefault="00AC7A62" w:rsidP="00AC7A62">
      <w:pPr>
        <w:pStyle w:val="ListBullet"/>
      </w:pPr>
      <w:r w:rsidRPr="00AC7A62">
        <w:t>Python</w:t>
      </w:r>
    </w:p>
    <w:p w14:paraId="3FF392FD" w14:textId="7130D2BE" w:rsidR="00AC7A62" w:rsidRDefault="00AC7A62" w:rsidP="00AC7A62">
      <w:pPr>
        <w:pStyle w:val="ListBullet"/>
      </w:pPr>
      <w:r>
        <w:t>C++</w:t>
      </w:r>
    </w:p>
    <w:p w14:paraId="734DF9DF" w14:textId="205FC015" w:rsidR="00AC7A62" w:rsidRDefault="00AC7A62" w:rsidP="00AC7A62">
      <w:pPr>
        <w:pStyle w:val="ListBullet"/>
      </w:pPr>
      <w:r w:rsidRPr="00AC7A62">
        <w:t>SQL</w:t>
      </w:r>
    </w:p>
    <w:p w14:paraId="1458AE9D" w14:textId="09749DA5" w:rsidR="00AC7A62" w:rsidRDefault="00AC7A62" w:rsidP="00AC7A62">
      <w:pPr>
        <w:pStyle w:val="ListBullet"/>
      </w:pPr>
      <w:r w:rsidRPr="00AC7A62">
        <w:t>OOP</w:t>
      </w:r>
    </w:p>
    <w:p w14:paraId="59D08926" w14:textId="571C5B4D" w:rsidR="00AC7A62" w:rsidRDefault="00AC7A62" w:rsidP="00AC7A62">
      <w:pPr>
        <w:pStyle w:val="ListBullet"/>
      </w:pPr>
      <w:r w:rsidRPr="00AC7A62">
        <w:t>HTML</w:t>
      </w:r>
    </w:p>
    <w:p w14:paraId="75E780AC" w14:textId="7BFCC7A9" w:rsidR="00AC7A62" w:rsidRDefault="00AC7A62" w:rsidP="00AC7A62">
      <w:pPr>
        <w:pStyle w:val="ListBullet"/>
      </w:pPr>
      <w:r>
        <w:t>CSS</w:t>
      </w:r>
    </w:p>
    <w:p w14:paraId="2B84A977" w14:textId="34E0AB96" w:rsidR="00AC7A62" w:rsidRDefault="00AC7A62" w:rsidP="00AC7A62">
      <w:pPr>
        <w:pStyle w:val="ListBullet"/>
      </w:pPr>
      <w:r>
        <w:t>GIT</w:t>
      </w:r>
    </w:p>
    <w:p w14:paraId="2A2358CF" w14:textId="443DA1D1" w:rsidR="00AC7A62" w:rsidRDefault="00AC7A62" w:rsidP="00AC7A62">
      <w:pPr>
        <w:pStyle w:val="ListBullet"/>
      </w:pPr>
      <w:r>
        <w:t>Unix</w:t>
      </w:r>
    </w:p>
    <w:p w14:paraId="0B75A4DF" w14:textId="37FC6DD8" w:rsidR="00AC7A62" w:rsidRPr="006E1507" w:rsidRDefault="00AC7A62" w:rsidP="00AC7A62">
      <w:pPr>
        <w:pStyle w:val="ListBullet"/>
      </w:pPr>
      <w:r>
        <w:t xml:space="preserve">Visual Studio </w:t>
      </w:r>
    </w:p>
    <w:sectPr w:rsidR="00AC7A62" w:rsidRPr="006E1507" w:rsidSect="00AC7A62">
      <w:type w:val="continuous"/>
      <w:pgSz w:w="12240" w:h="15840" w:code="1"/>
      <w:pgMar w:top="950" w:right="1440" w:bottom="1080" w:left="1440" w:header="576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7769" w14:textId="77777777" w:rsidR="00D8489C" w:rsidRDefault="00D8489C" w:rsidP="0068194B">
      <w:r>
        <w:separator/>
      </w:r>
    </w:p>
    <w:p w14:paraId="60B39916" w14:textId="77777777" w:rsidR="00D8489C" w:rsidRDefault="00D8489C"/>
    <w:p w14:paraId="6504C5B2" w14:textId="77777777" w:rsidR="00D8489C" w:rsidRDefault="00D8489C"/>
  </w:endnote>
  <w:endnote w:type="continuationSeparator" w:id="0">
    <w:p w14:paraId="2BB9F18F" w14:textId="77777777" w:rsidR="00D8489C" w:rsidRDefault="00D8489C" w:rsidP="0068194B">
      <w:r>
        <w:continuationSeparator/>
      </w:r>
    </w:p>
    <w:p w14:paraId="1774B39A" w14:textId="77777777" w:rsidR="00D8489C" w:rsidRDefault="00D8489C"/>
    <w:p w14:paraId="731ACB59" w14:textId="77777777" w:rsidR="00D8489C" w:rsidRDefault="00D848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7ABA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3DB19" w14:textId="77777777" w:rsidR="00D8489C" w:rsidRDefault="00D8489C" w:rsidP="0068194B">
      <w:r>
        <w:separator/>
      </w:r>
    </w:p>
    <w:p w14:paraId="47093CD3" w14:textId="77777777" w:rsidR="00D8489C" w:rsidRDefault="00D8489C"/>
    <w:p w14:paraId="486F5653" w14:textId="77777777" w:rsidR="00D8489C" w:rsidRDefault="00D8489C"/>
  </w:footnote>
  <w:footnote w:type="continuationSeparator" w:id="0">
    <w:p w14:paraId="703ACBC7" w14:textId="77777777" w:rsidR="00D8489C" w:rsidRDefault="00D8489C" w:rsidP="0068194B">
      <w:r>
        <w:continuationSeparator/>
      </w:r>
    </w:p>
    <w:p w14:paraId="1AA89266" w14:textId="77777777" w:rsidR="00D8489C" w:rsidRDefault="00D8489C"/>
    <w:p w14:paraId="50050555" w14:textId="77777777" w:rsidR="00D8489C" w:rsidRDefault="00D848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E902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4F6C24" wp14:editId="33F488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0768C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C1837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6"/>
    <w:rsid w:val="000001EF"/>
    <w:rsid w:val="00007322"/>
    <w:rsid w:val="00007728"/>
    <w:rsid w:val="00024584"/>
    <w:rsid w:val="00024730"/>
    <w:rsid w:val="00055E95"/>
    <w:rsid w:val="0007021F"/>
    <w:rsid w:val="000B2BA5"/>
    <w:rsid w:val="000E2E6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11AB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3961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79F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3960"/>
    <w:rsid w:val="00881386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4BD"/>
    <w:rsid w:val="009510E7"/>
    <w:rsid w:val="00952C89"/>
    <w:rsid w:val="009571D8"/>
    <w:rsid w:val="009650EA"/>
    <w:rsid w:val="0097790C"/>
    <w:rsid w:val="00983A71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7A62"/>
    <w:rsid w:val="00AD360E"/>
    <w:rsid w:val="00AD40FB"/>
    <w:rsid w:val="00AD782D"/>
    <w:rsid w:val="00AE7650"/>
    <w:rsid w:val="00AF551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16D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489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56F"/>
    <w:rsid w:val="00E93237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998D1"/>
  <w15:chartTrackingRefBased/>
  <w15:docId w15:val="{03349A71-F7FA-42B0-B74A-57C65ADB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B3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ksmith-portfolio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sm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844EF020FF44D280C7EB7E8ED9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045D-F329-4D31-A46D-033B14716D27}"/>
      </w:docPartPr>
      <w:docPartBody>
        <w:p w:rsidR="00F8579E" w:rsidRDefault="00C31FE3">
          <w:pPr>
            <w:pStyle w:val="23844EF020FF44D280C7EB7E8ED97EDE"/>
          </w:pPr>
          <w:r w:rsidRPr="00CF1A49">
            <w:t>·</w:t>
          </w:r>
        </w:p>
      </w:docPartBody>
    </w:docPart>
    <w:docPart>
      <w:docPartPr>
        <w:name w:val="443697A0292A40B38EF8D36C80C2A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5B316-8BA1-47E2-ABC7-CA847A63740C}"/>
      </w:docPartPr>
      <w:docPartBody>
        <w:p w:rsidR="00F8579E" w:rsidRDefault="00C31FE3">
          <w:pPr>
            <w:pStyle w:val="443697A0292A40B38EF8D36C80C2AD0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06"/>
    <w:rsid w:val="00840406"/>
    <w:rsid w:val="00C31FE3"/>
    <w:rsid w:val="00D96BAB"/>
    <w:rsid w:val="00F54A6A"/>
    <w:rsid w:val="00F77592"/>
    <w:rsid w:val="00F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705DF48364ECE9D17ACFAE5B2B385">
    <w:name w:val="898705DF48364ECE9D17ACFAE5B2B38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81330454EA74844BA41E29A2C320CC0">
    <w:name w:val="481330454EA74844BA41E29A2C320CC0"/>
  </w:style>
  <w:style w:type="paragraph" w:customStyle="1" w:styleId="DB2C70BEA1994AF0B2E53F8266BAE34B">
    <w:name w:val="DB2C70BEA1994AF0B2E53F8266BAE34B"/>
  </w:style>
  <w:style w:type="paragraph" w:customStyle="1" w:styleId="23844EF020FF44D280C7EB7E8ED97EDE">
    <w:name w:val="23844EF020FF44D280C7EB7E8ED97EDE"/>
  </w:style>
  <w:style w:type="paragraph" w:customStyle="1" w:styleId="FD1145E3030044DBAC350B18EA36F134">
    <w:name w:val="FD1145E3030044DBAC350B18EA36F134"/>
  </w:style>
  <w:style w:type="paragraph" w:customStyle="1" w:styleId="D497C2F158C847BF89A4A1DE085D22E1">
    <w:name w:val="D497C2F158C847BF89A4A1DE085D22E1"/>
  </w:style>
  <w:style w:type="paragraph" w:customStyle="1" w:styleId="88968EDB36E64243B3ED584EBE80E679">
    <w:name w:val="88968EDB36E64243B3ED584EBE80E679"/>
  </w:style>
  <w:style w:type="paragraph" w:customStyle="1" w:styleId="C595D90DF7E54F8E8820003616A7DFAD">
    <w:name w:val="C595D90DF7E54F8E8820003616A7DFAD"/>
  </w:style>
  <w:style w:type="paragraph" w:customStyle="1" w:styleId="D13718BD44484E98BD67F730C49EDF33">
    <w:name w:val="D13718BD44484E98BD67F730C49EDF33"/>
  </w:style>
  <w:style w:type="paragraph" w:customStyle="1" w:styleId="B6D8A8A9C2FF4DCE8F19E4378EC409AE">
    <w:name w:val="B6D8A8A9C2FF4DCE8F19E4378EC409AE"/>
  </w:style>
  <w:style w:type="paragraph" w:customStyle="1" w:styleId="00013711DB024A18A227C8C59D9EE1B0">
    <w:name w:val="00013711DB024A18A227C8C59D9EE1B0"/>
  </w:style>
  <w:style w:type="paragraph" w:customStyle="1" w:styleId="B9D3E46E860A4D48A161601A1E1FF3B0">
    <w:name w:val="B9D3E46E860A4D48A161601A1E1FF3B0"/>
  </w:style>
  <w:style w:type="paragraph" w:customStyle="1" w:styleId="8A00F001DDC04AAEA7A35FEBA6076AFB">
    <w:name w:val="8A00F001DDC04AAEA7A35FEBA6076AFB"/>
  </w:style>
  <w:style w:type="paragraph" w:customStyle="1" w:styleId="0985C2460F3C461A849FC44C1E664419">
    <w:name w:val="0985C2460F3C461A849FC44C1E664419"/>
  </w:style>
  <w:style w:type="paragraph" w:customStyle="1" w:styleId="C0269211C62F4767A2639FD73F5D58BE">
    <w:name w:val="C0269211C62F4767A2639FD73F5D58BE"/>
  </w:style>
  <w:style w:type="character" w:styleId="SubtleReference">
    <w:name w:val="Subtle Reference"/>
    <w:basedOn w:val="DefaultParagraphFont"/>
    <w:uiPriority w:val="10"/>
    <w:qFormat/>
    <w:rsid w:val="00840406"/>
    <w:rPr>
      <w:b/>
      <w:caps w:val="0"/>
      <w:smallCaps/>
      <w:color w:val="595959" w:themeColor="text1" w:themeTint="A6"/>
    </w:rPr>
  </w:style>
  <w:style w:type="paragraph" w:customStyle="1" w:styleId="ACB5981ABD3C40EDB4D26B9345A8E28D">
    <w:name w:val="ACB5981ABD3C40EDB4D26B9345A8E28D"/>
  </w:style>
  <w:style w:type="paragraph" w:customStyle="1" w:styleId="D0625E7CE8564B46AC9FEB8310979202">
    <w:name w:val="D0625E7CE8564B46AC9FEB8310979202"/>
  </w:style>
  <w:style w:type="paragraph" w:customStyle="1" w:styleId="CF491C17360C4EC78BC82A6DEBFFF45E">
    <w:name w:val="CF491C17360C4EC78BC82A6DEBFFF45E"/>
  </w:style>
  <w:style w:type="paragraph" w:customStyle="1" w:styleId="5277F018B3DB4E78B6CE46ABCA5F7EC7">
    <w:name w:val="5277F018B3DB4E78B6CE46ABCA5F7EC7"/>
  </w:style>
  <w:style w:type="paragraph" w:customStyle="1" w:styleId="CDFC355CAEC94834B49D27BEB3493776">
    <w:name w:val="CDFC355CAEC94834B49D27BEB3493776"/>
  </w:style>
  <w:style w:type="paragraph" w:customStyle="1" w:styleId="F8E801041D45485F8F1DC0FF494CD21E">
    <w:name w:val="F8E801041D45485F8F1DC0FF494CD21E"/>
  </w:style>
  <w:style w:type="paragraph" w:customStyle="1" w:styleId="55D14456D49A42C8BB9CEC454A0752A1">
    <w:name w:val="55D14456D49A42C8BB9CEC454A0752A1"/>
  </w:style>
  <w:style w:type="paragraph" w:customStyle="1" w:styleId="CC3AA9FCE49944879E0665D614965320">
    <w:name w:val="CC3AA9FCE49944879E0665D614965320"/>
  </w:style>
  <w:style w:type="paragraph" w:customStyle="1" w:styleId="CB7B7695CA6A4774A7BCEFA08632C7BA">
    <w:name w:val="CB7B7695CA6A4774A7BCEFA08632C7BA"/>
  </w:style>
  <w:style w:type="paragraph" w:customStyle="1" w:styleId="CD6D2953BE1E4876AD08EB0CF1046F16">
    <w:name w:val="CD6D2953BE1E4876AD08EB0CF1046F16"/>
  </w:style>
  <w:style w:type="paragraph" w:customStyle="1" w:styleId="E0827D3612AA47D3A9F942345C6F097A">
    <w:name w:val="E0827D3612AA47D3A9F942345C6F097A"/>
  </w:style>
  <w:style w:type="paragraph" w:customStyle="1" w:styleId="8B1E037751FE44C7BBCD66779CF63799">
    <w:name w:val="8B1E037751FE44C7BBCD66779CF63799"/>
  </w:style>
  <w:style w:type="paragraph" w:customStyle="1" w:styleId="6EE01262160D41D6A2C7FA0B481BF1E9">
    <w:name w:val="6EE01262160D41D6A2C7FA0B481BF1E9"/>
  </w:style>
  <w:style w:type="paragraph" w:customStyle="1" w:styleId="B22B676331924D29B0DD1C9E2B416497">
    <w:name w:val="B22B676331924D29B0DD1C9E2B416497"/>
  </w:style>
  <w:style w:type="paragraph" w:customStyle="1" w:styleId="999F802829854CB181AC7AABA6615B36">
    <w:name w:val="999F802829854CB181AC7AABA6615B36"/>
  </w:style>
  <w:style w:type="paragraph" w:customStyle="1" w:styleId="613D65EB89494F8B8890C5F28E84D323">
    <w:name w:val="613D65EB89494F8B8890C5F28E84D323"/>
  </w:style>
  <w:style w:type="paragraph" w:customStyle="1" w:styleId="EC3769BD4EF04BC998B1F4D47FE9523B">
    <w:name w:val="EC3769BD4EF04BC998B1F4D47FE9523B"/>
  </w:style>
  <w:style w:type="paragraph" w:customStyle="1" w:styleId="5F6DAB24DE4046C790F8EFF0BC39FFF2">
    <w:name w:val="5F6DAB24DE4046C790F8EFF0BC39FFF2"/>
  </w:style>
  <w:style w:type="paragraph" w:customStyle="1" w:styleId="443697A0292A40B38EF8D36C80C2AD07">
    <w:name w:val="443697A0292A40B38EF8D36C80C2AD07"/>
  </w:style>
  <w:style w:type="paragraph" w:customStyle="1" w:styleId="8A4E10C4728541A9943AF74AD629F894">
    <w:name w:val="8A4E10C4728541A9943AF74AD629F894"/>
  </w:style>
  <w:style w:type="paragraph" w:customStyle="1" w:styleId="8C42A62C6CC4438DB55DC8CC50C98606">
    <w:name w:val="8C42A62C6CC4438DB55DC8CC50C98606"/>
  </w:style>
  <w:style w:type="paragraph" w:customStyle="1" w:styleId="92F2E76831904A1A9B69EB7A27127EC9">
    <w:name w:val="92F2E76831904A1A9B69EB7A27127EC9"/>
  </w:style>
  <w:style w:type="paragraph" w:customStyle="1" w:styleId="F9000897861E4C14824C528D930F80C8">
    <w:name w:val="F9000897861E4C14824C528D930F80C8"/>
  </w:style>
  <w:style w:type="paragraph" w:customStyle="1" w:styleId="1631ED4F68AF452FA0E9040A11EDCCB2">
    <w:name w:val="1631ED4F68AF452FA0E9040A11EDCCB2"/>
  </w:style>
  <w:style w:type="paragraph" w:customStyle="1" w:styleId="4E6E67C111434DA4A4226B87FD411837">
    <w:name w:val="4E6E67C111434DA4A4226B87FD411837"/>
  </w:style>
  <w:style w:type="paragraph" w:customStyle="1" w:styleId="5849B4F94CC742BC9C78B46D5DE42CAE">
    <w:name w:val="5849B4F94CC742BC9C78B46D5DE42CAE"/>
  </w:style>
  <w:style w:type="paragraph" w:customStyle="1" w:styleId="2A4ABF18C2C54D0FB4BCD60893A06F04">
    <w:name w:val="2A4ABF18C2C54D0FB4BCD60893A06F04"/>
    <w:rsid w:val="00840406"/>
  </w:style>
  <w:style w:type="paragraph" w:customStyle="1" w:styleId="2434107D1F2C4F4CA48708652A8DA6DD">
    <w:name w:val="2434107D1F2C4F4CA48708652A8DA6DD"/>
    <w:rsid w:val="00840406"/>
  </w:style>
  <w:style w:type="paragraph" w:customStyle="1" w:styleId="2AEF37230D28479CB0F0365022C6456F">
    <w:name w:val="2AEF37230D28479CB0F0365022C6456F"/>
    <w:rsid w:val="00840406"/>
  </w:style>
  <w:style w:type="paragraph" w:customStyle="1" w:styleId="77193D53BC494F84B6C772E7BD68F8E4">
    <w:name w:val="77193D53BC494F84B6C772E7BD68F8E4"/>
    <w:rsid w:val="00840406"/>
  </w:style>
  <w:style w:type="paragraph" w:customStyle="1" w:styleId="45DDF07CBC4D4FC8AA1E044D41023D48">
    <w:name w:val="45DDF07CBC4D4FC8AA1E044D41023D48"/>
    <w:rsid w:val="00840406"/>
  </w:style>
  <w:style w:type="paragraph" w:customStyle="1" w:styleId="4FA20CE521854EB2A6EA054A6DD31ABA">
    <w:name w:val="4FA20CE521854EB2A6EA054A6DD31ABA"/>
    <w:rsid w:val="00840406"/>
  </w:style>
  <w:style w:type="paragraph" w:customStyle="1" w:styleId="6188B45CA8214C6BA3DBAAA3009019B7">
    <w:name w:val="6188B45CA8214C6BA3DBAAA3009019B7"/>
    <w:rsid w:val="00840406"/>
  </w:style>
  <w:style w:type="paragraph" w:customStyle="1" w:styleId="61675925743D47BE953866CF6CC350F5">
    <w:name w:val="61675925743D47BE953866CF6CC350F5"/>
    <w:rsid w:val="00840406"/>
  </w:style>
  <w:style w:type="paragraph" w:customStyle="1" w:styleId="21D69D627C9F455DB2BF5135BE574EBB">
    <w:name w:val="21D69D627C9F455DB2BF5135BE574EBB"/>
    <w:rsid w:val="00840406"/>
  </w:style>
  <w:style w:type="paragraph" w:customStyle="1" w:styleId="8C05C48C8E2D408EBF06FC372B8714CB">
    <w:name w:val="8C05C48C8E2D408EBF06FC372B8714CB"/>
    <w:rsid w:val="00840406"/>
  </w:style>
  <w:style w:type="paragraph" w:customStyle="1" w:styleId="412D7E42A6754D01B970B19CA7B19907">
    <w:name w:val="412D7E42A6754D01B970B19CA7B19907"/>
    <w:rsid w:val="00840406"/>
  </w:style>
  <w:style w:type="paragraph" w:customStyle="1" w:styleId="A8FE732A9B8A4529B02E04D1ACED781B">
    <w:name w:val="A8FE732A9B8A4529B02E04D1ACED781B"/>
    <w:rsid w:val="00840406"/>
  </w:style>
  <w:style w:type="paragraph" w:customStyle="1" w:styleId="07DC6F1F67D048D587B23E66DC0B2FD7">
    <w:name w:val="07DC6F1F67D048D587B23E66DC0B2FD7"/>
    <w:rsid w:val="00840406"/>
  </w:style>
  <w:style w:type="paragraph" w:customStyle="1" w:styleId="8C2E5CB609FB42209D1D74945431B254">
    <w:name w:val="8C2E5CB609FB42209D1D74945431B254"/>
    <w:rsid w:val="00840406"/>
  </w:style>
  <w:style w:type="paragraph" w:customStyle="1" w:styleId="44372324F6304F16BFFBF7F4ECE74ABB">
    <w:name w:val="44372324F6304F16BFFBF7F4ECE74ABB"/>
    <w:rsid w:val="00840406"/>
  </w:style>
  <w:style w:type="paragraph" w:customStyle="1" w:styleId="1CB1FCC80D4E4004A2FE819B5332B04B">
    <w:name w:val="1CB1FCC80D4E4004A2FE819B5332B04B"/>
    <w:rsid w:val="00840406"/>
  </w:style>
  <w:style w:type="paragraph" w:customStyle="1" w:styleId="A63259638E0A4550B2C25309A089C8FB">
    <w:name w:val="A63259638E0A4550B2C25309A089C8FB"/>
    <w:rsid w:val="00840406"/>
  </w:style>
  <w:style w:type="paragraph" w:customStyle="1" w:styleId="3D93C69D25B641BB85914415EB100774">
    <w:name w:val="3D93C69D25B641BB85914415EB100774"/>
    <w:rsid w:val="00840406"/>
  </w:style>
  <w:style w:type="paragraph" w:customStyle="1" w:styleId="81D6B340D0CA43D3B095247DA28882FE">
    <w:name w:val="81D6B340D0CA43D3B095247DA28882FE"/>
    <w:rsid w:val="00840406"/>
  </w:style>
  <w:style w:type="paragraph" w:customStyle="1" w:styleId="F7E05491DA7A4DA08FF4E38A200CF522">
    <w:name w:val="F7E05491DA7A4DA08FF4E38A200CF522"/>
    <w:rsid w:val="00840406"/>
  </w:style>
  <w:style w:type="paragraph" w:customStyle="1" w:styleId="0D0353D60FAF4057ABB6E584FE67E33E">
    <w:name w:val="0D0353D60FAF4057ABB6E584FE67E33E"/>
    <w:rsid w:val="00840406"/>
  </w:style>
  <w:style w:type="paragraph" w:customStyle="1" w:styleId="D14FC9249D244BA0B1E67AFC38A07717">
    <w:name w:val="D14FC9249D244BA0B1E67AFC38A07717"/>
    <w:rsid w:val="00840406"/>
  </w:style>
  <w:style w:type="paragraph" w:customStyle="1" w:styleId="BED5102E2F9246A587103006864CD625">
    <w:name w:val="BED5102E2F9246A587103006864CD625"/>
    <w:rsid w:val="00840406"/>
  </w:style>
  <w:style w:type="paragraph" w:customStyle="1" w:styleId="9F310521A00F45A1A100D4FB7179932F">
    <w:name w:val="9F310521A00F45A1A100D4FB7179932F"/>
    <w:rsid w:val="00840406"/>
  </w:style>
  <w:style w:type="paragraph" w:customStyle="1" w:styleId="7F0C9EC37569426D988CF5256C16369B">
    <w:name w:val="7F0C9EC37569426D988CF5256C16369B"/>
    <w:rsid w:val="00840406"/>
  </w:style>
  <w:style w:type="paragraph" w:customStyle="1" w:styleId="9FF3758DB2994706B29630A6F5FC22E3">
    <w:name w:val="9FF3758DB2994706B29630A6F5FC22E3"/>
    <w:rsid w:val="00840406"/>
  </w:style>
  <w:style w:type="paragraph" w:customStyle="1" w:styleId="FDA19873027E41F985FE4181D9F0A9FA">
    <w:name w:val="FDA19873027E41F985FE4181D9F0A9FA"/>
    <w:rsid w:val="00840406"/>
  </w:style>
  <w:style w:type="paragraph" w:customStyle="1" w:styleId="1833A1F29E1B4C999F186AC035E99B5F">
    <w:name w:val="1833A1F29E1B4C999F186AC035E99B5F"/>
    <w:rsid w:val="00840406"/>
  </w:style>
  <w:style w:type="paragraph" w:customStyle="1" w:styleId="F407B04CDB8442349FB98BC5B8953B85">
    <w:name w:val="F407B04CDB8442349FB98BC5B8953B85"/>
    <w:rsid w:val="00840406"/>
  </w:style>
  <w:style w:type="paragraph" w:customStyle="1" w:styleId="8B29C44E09994B5BB22D061F6829B1D7">
    <w:name w:val="8B29C44E09994B5BB22D061F6829B1D7"/>
    <w:rsid w:val="00840406"/>
  </w:style>
  <w:style w:type="paragraph" w:customStyle="1" w:styleId="6EE5E0AA2B8F4428AF8DC38691DB0644">
    <w:name w:val="6EE5E0AA2B8F4428AF8DC38691DB0644"/>
    <w:rsid w:val="00840406"/>
  </w:style>
  <w:style w:type="paragraph" w:customStyle="1" w:styleId="C95C280022FF4FD4BCDA48DAD9C358B0">
    <w:name w:val="C95C280022FF4FD4BCDA48DAD9C358B0"/>
    <w:rsid w:val="00840406"/>
  </w:style>
  <w:style w:type="paragraph" w:customStyle="1" w:styleId="21B5254007E047E7999E2CC203AEFA8A">
    <w:name w:val="21B5254007E047E7999E2CC203AEFA8A"/>
    <w:rsid w:val="00840406"/>
  </w:style>
  <w:style w:type="paragraph" w:customStyle="1" w:styleId="0AA6EEDF0577439C9B5C3AB1A4E48C40">
    <w:name w:val="0AA6EEDF0577439C9B5C3AB1A4E48C40"/>
    <w:rsid w:val="00840406"/>
  </w:style>
  <w:style w:type="paragraph" w:customStyle="1" w:styleId="6F78C782F5E74D7CB00AED3C857D4BF8">
    <w:name w:val="6F78C782F5E74D7CB00AED3C857D4BF8"/>
    <w:rsid w:val="00840406"/>
  </w:style>
  <w:style w:type="paragraph" w:customStyle="1" w:styleId="AAD2F9D0A2A44403931BF12964FBB5F5">
    <w:name w:val="AAD2F9D0A2A44403931BF12964FBB5F5"/>
    <w:rsid w:val="00840406"/>
  </w:style>
  <w:style w:type="paragraph" w:customStyle="1" w:styleId="F32CDC8FB8FA4B059F0B65806D52FF08">
    <w:name w:val="F32CDC8FB8FA4B059F0B65806D52FF08"/>
    <w:rsid w:val="00840406"/>
  </w:style>
  <w:style w:type="paragraph" w:customStyle="1" w:styleId="6E872EB6348A48D4B0964A62104064F2">
    <w:name w:val="6E872EB6348A48D4B0964A62104064F2"/>
    <w:rsid w:val="00840406"/>
  </w:style>
  <w:style w:type="paragraph" w:customStyle="1" w:styleId="E9CF3B42926F4B5286A3143A4D0E287D">
    <w:name w:val="E9CF3B42926F4B5286A3143A4D0E287D"/>
    <w:rsid w:val="00840406"/>
  </w:style>
  <w:style w:type="paragraph" w:customStyle="1" w:styleId="4CC93EA0ED694517ABC082E58A0E83D1">
    <w:name w:val="4CC93EA0ED694517ABC082E58A0E83D1"/>
    <w:rsid w:val="00840406"/>
  </w:style>
  <w:style w:type="paragraph" w:customStyle="1" w:styleId="00698CCF278543BFA6DCA1DBB36813D2">
    <w:name w:val="00698CCF278543BFA6DCA1DBB36813D2"/>
    <w:rsid w:val="00840406"/>
  </w:style>
  <w:style w:type="paragraph" w:customStyle="1" w:styleId="EE893923E59649BD81F066BAA6B05D61">
    <w:name w:val="EE893923E59649BD81F066BAA6B05D61"/>
    <w:rsid w:val="00840406"/>
  </w:style>
  <w:style w:type="paragraph" w:customStyle="1" w:styleId="9290493EBA4342099C5F616A492E2237">
    <w:name w:val="9290493EBA4342099C5F616A492E2237"/>
    <w:rsid w:val="00840406"/>
  </w:style>
  <w:style w:type="paragraph" w:customStyle="1" w:styleId="FDEB734B036B44C1A73F0F9B4380DB0E">
    <w:name w:val="FDEB734B036B44C1A73F0F9B4380DB0E"/>
    <w:rsid w:val="00840406"/>
  </w:style>
  <w:style w:type="paragraph" w:customStyle="1" w:styleId="14B7E650723D41139DC540A77027435C">
    <w:name w:val="14B7E650723D41139DC540A77027435C"/>
    <w:rsid w:val="00840406"/>
  </w:style>
  <w:style w:type="paragraph" w:customStyle="1" w:styleId="E850A697C0134BFD94F09EA8BBBB27CC">
    <w:name w:val="E850A697C0134BFD94F09EA8BBBB27CC"/>
    <w:rsid w:val="00840406"/>
  </w:style>
  <w:style w:type="paragraph" w:customStyle="1" w:styleId="C1A0A681EB814BC09DA9A0279CBC2EC6">
    <w:name w:val="C1A0A681EB814BC09DA9A0279CBC2EC6"/>
    <w:rsid w:val="00840406"/>
  </w:style>
  <w:style w:type="paragraph" w:customStyle="1" w:styleId="C24F973A9FEC4EAC9836C44CB396DA61">
    <w:name w:val="C24F973A9FEC4EAC9836C44CB396DA61"/>
    <w:rsid w:val="00840406"/>
  </w:style>
  <w:style w:type="paragraph" w:customStyle="1" w:styleId="AC9F6912FFDC481E8DC1FEBE36DEF9B3">
    <w:name w:val="AC9F6912FFDC481E8DC1FEBE36DEF9B3"/>
    <w:rsid w:val="00840406"/>
  </w:style>
  <w:style w:type="paragraph" w:customStyle="1" w:styleId="ADC3D6209B4840429312CE0247895DDC">
    <w:name w:val="ADC3D6209B4840429312CE0247895DDC"/>
    <w:rsid w:val="00840406"/>
  </w:style>
  <w:style w:type="paragraph" w:customStyle="1" w:styleId="0C1E49DA811B44CE83B8937AB56A6C99">
    <w:name w:val="0C1E49DA811B44CE83B8937AB56A6C99"/>
    <w:rsid w:val="00840406"/>
  </w:style>
  <w:style w:type="paragraph" w:customStyle="1" w:styleId="040351D3439E4B66837BADE84608192D">
    <w:name w:val="040351D3439E4B66837BADE84608192D"/>
    <w:rsid w:val="00840406"/>
  </w:style>
  <w:style w:type="paragraph" w:customStyle="1" w:styleId="66CE51C5482D4859844357ED5D3597BB">
    <w:name w:val="66CE51C5482D4859844357ED5D3597BB"/>
    <w:rsid w:val="00840406"/>
  </w:style>
  <w:style w:type="paragraph" w:customStyle="1" w:styleId="F4B9FCDF9CD94170AAD2BE304363F48B">
    <w:name w:val="F4B9FCDF9CD94170AAD2BE304363F48B"/>
    <w:rsid w:val="00840406"/>
  </w:style>
  <w:style w:type="paragraph" w:customStyle="1" w:styleId="F3B6A2ED3FC64C058BD076135C511044">
    <w:name w:val="F3B6A2ED3FC64C058BD076135C511044"/>
    <w:rsid w:val="00840406"/>
  </w:style>
  <w:style w:type="paragraph" w:customStyle="1" w:styleId="49F27356EF4B42529C424865D2A44277">
    <w:name w:val="49F27356EF4B42529C424865D2A44277"/>
    <w:rsid w:val="00840406"/>
  </w:style>
  <w:style w:type="paragraph" w:customStyle="1" w:styleId="CB4052848C044ECAB67423477D1BF335">
    <w:name w:val="CB4052848C044ECAB67423477D1BF335"/>
    <w:rsid w:val="00840406"/>
  </w:style>
  <w:style w:type="paragraph" w:customStyle="1" w:styleId="C0414CB642D9453AB6493568FE6FA28E">
    <w:name w:val="C0414CB642D9453AB6493568FE6FA28E"/>
    <w:rsid w:val="00840406"/>
  </w:style>
  <w:style w:type="paragraph" w:customStyle="1" w:styleId="34BD6509EE6B466CB651A91CDDC4CF28">
    <w:name w:val="34BD6509EE6B466CB651A91CDDC4CF28"/>
    <w:rsid w:val="00840406"/>
  </w:style>
  <w:style w:type="paragraph" w:customStyle="1" w:styleId="DA7B2761D5C5446C8CFAB3592696F5AC">
    <w:name w:val="DA7B2761D5C5446C8CFAB3592696F5AC"/>
    <w:rsid w:val="00840406"/>
  </w:style>
  <w:style w:type="paragraph" w:customStyle="1" w:styleId="5F1354F30A794DE2BE6BF30474978D6B">
    <w:name w:val="5F1354F30A794DE2BE6BF30474978D6B"/>
    <w:rsid w:val="00840406"/>
  </w:style>
  <w:style w:type="paragraph" w:customStyle="1" w:styleId="7D419AF5A9F146A8A4C16618810CD0A0">
    <w:name w:val="7D419AF5A9F146A8A4C16618810CD0A0"/>
    <w:rsid w:val="00840406"/>
  </w:style>
  <w:style w:type="paragraph" w:customStyle="1" w:styleId="C9B87D2318BE4A4C8407FB9CB93CC2BE">
    <w:name w:val="C9B87D2318BE4A4C8407FB9CB93CC2BE"/>
    <w:rsid w:val="00840406"/>
  </w:style>
  <w:style w:type="paragraph" w:customStyle="1" w:styleId="BE253CCA24ED4FDE9741B062E5DC4222">
    <w:name w:val="BE253CCA24ED4FDE9741B062E5DC4222"/>
    <w:rsid w:val="00840406"/>
  </w:style>
  <w:style w:type="paragraph" w:customStyle="1" w:styleId="82E34CDAEF654AAB9BF35AC6594B2A29">
    <w:name w:val="82E34CDAEF654AAB9BF35AC6594B2A29"/>
    <w:rsid w:val="00840406"/>
  </w:style>
  <w:style w:type="paragraph" w:customStyle="1" w:styleId="E0E858DF92F149FF8217E45BEC31C2F9">
    <w:name w:val="E0E858DF92F149FF8217E45BEC31C2F9"/>
    <w:rsid w:val="00840406"/>
  </w:style>
  <w:style w:type="paragraph" w:customStyle="1" w:styleId="8115B19B66694BA6AB391A8D0D2EB057">
    <w:name w:val="8115B19B66694BA6AB391A8D0D2EB057"/>
    <w:rsid w:val="00840406"/>
  </w:style>
  <w:style w:type="paragraph" w:customStyle="1" w:styleId="C5455A5B207146F181EF2C37178876CF">
    <w:name w:val="C5455A5B207146F181EF2C37178876CF"/>
    <w:rsid w:val="00840406"/>
  </w:style>
  <w:style w:type="paragraph" w:customStyle="1" w:styleId="E7989A200F824DC6B7190156926AF287">
    <w:name w:val="E7989A200F824DC6B7190156926AF287"/>
    <w:rsid w:val="00840406"/>
  </w:style>
  <w:style w:type="paragraph" w:customStyle="1" w:styleId="82CA2F73D9E44937A1503DDC9D60E102">
    <w:name w:val="82CA2F73D9E44937A1503DDC9D60E102"/>
    <w:rsid w:val="00840406"/>
  </w:style>
  <w:style w:type="paragraph" w:customStyle="1" w:styleId="60AA3774DF3646F39D54CF7D5D4B9EC4">
    <w:name w:val="60AA3774DF3646F39D54CF7D5D4B9EC4"/>
    <w:rsid w:val="00840406"/>
  </w:style>
  <w:style w:type="paragraph" w:customStyle="1" w:styleId="AC7ED09385924CDAB1295776B8857463">
    <w:name w:val="AC7ED09385924CDAB1295776B8857463"/>
    <w:rsid w:val="00840406"/>
  </w:style>
  <w:style w:type="paragraph" w:customStyle="1" w:styleId="91A220E2CD7D40C7A88EFAB6CBC2CC12">
    <w:name w:val="91A220E2CD7D40C7A88EFAB6CBC2CC12"/>
    <w:rsid w:val="00840406"/>
  </w:style>
  <w:style w:type="paragraph" w:customStyle="1" w:styleId="1417FA0D77FE46C9B63AE33CCF2D345B">
    <w:name w:val="1417FA0D77FE46C9B63AE33CCF2D345B"/>
    <w:rsid w:val="00840406"/>
  </w:style>
  <w:style w:type="paragraph" w:customStyle="1" w:styleId="BEDCB81D57514532B16B8EC27456DD7C">
    <w:name w:val="BEDCB81D57514532B16B8EC27456DD7C"/>
    <w:rsid w:val="00840406"/>
  </w:style>
  <w:style w:type="paragraph" w:customStyle="1" w:styleId="9FD0E0EF7AD84FC0929890F67879C7A5">
    <w:name w:val="9FD0E0EF7AD84FC0929890F67879C7A5"/>
    <w:rsid w:val="00840406"/>
  </w:style>
  <w:style w:type="paragraph" w:customStyle="1" w:styleId="5369147E29E14654B4936960E483F69F">
    <w:name w:val="5369147E29E14654B4936960E483F69F"/>
    <w:rsid w:val="00840406"/>
  </w:style>
  <w:style w:type="paragraph" w:customStyle="1" w:styleId="BBBD9AD2A081428E925838FA5A334112">
    <w:name w:val="BBBD9AD2A081428E925838FA5A334112"/>
    <w:rsid w:val="00840406"/>
  </w:style>
  <w:style w:type="paragraph" w:customStyle="1" w:styleId="000E0D9EEBA54295B16A4061159E9D83">
    <w:name w:val="000E0D9EEBA54295B16A4061159E9D83"/>
    <w:rsid w:val="00840406"/>
  </w:style>
  <w:style w:type="paragraph" w:customStyle="1" w:styleId="0BE91A0E791D4B47B3EE13FAF7DB3DF2">
    <w:name w:val="0BE91A0E791D4B47B3EE13FAF7DB3DF2"/>
    <w:rsid w:val="00840406"/>
  </w:style>
  <w:style w:type="paragraph" w:customStyle="1" w:styleId="B6DBFC3802724CF2887DBB000F21394A">
    <w:name w:val="B6DBFC3802724CF2887DBB000F21394A"/>
    <w:rsid w:val="00840406"/>
  </w:style>
  <w:style w:type="paragraph" w:customStyle="1" w:styleId="660D043D4D0C457D81E7971F810F5652">
    <w:name w:val="660D043D4D0C457D81E7971F810F5652"/>
    <w:rsid w:val="00840406"/>
  </w:style>
  <w:style w:type="paragraph" w:customStyle="1" w:styleId="15884853C7C7461DAC6AEEBA21AA33A4">
    <w:name w:val="15884853C7C7461DAC6AEEBA21AA33A4"/>
    <w:rsid w:val="00840406"/>
  </w:style>
  <w:style w:type="paragraph" w:customStyle="1" w:styleId="E0E54628F107497E80620DFD9697182B">
    <w:name w:val="E0E54628F107497E80620DFD9697182B"/>
    <w:rsid w:val="00840406"/>
  </w:style>
  <w:style w:type="paragraph" w:customStyle="1" w:styleId="34A284C62A784132B78838A321B557BC">
    <w:name w:val="34A284C62A784132B78838A321B557BC"/>
    <w:rsid w:val="00840406"/>
  </w:style>
  <w:style w:type="paragraph" w:customStyle="1" w:styleId="E6F0F13D95044F4EBCDA9CE9FCC90923">
    <w:name w:val="E6F0F13D95044F4EBCDA9CE9FCC90923"/>
    <w:rsid w:val="00840406"/>
  </w:style>
  <w:style w:type="paragraph" w:customStyle="1" w:styleId="0F53E0CFC2CA4AE98089C50140143D03">
    <w:name w:val="0F53E0CFC2CA4AE98089C50140143D03"/>
    <w:rsid w:val="00840406"/>
  </w:style>
  <w:style w:type="paragraph" w:customStyle="1" w:styleId="0E111D84FBF64B77B86DB241A17AE502">
    <w:name w:val="0E111D84FBF64B77B86DB241A17AE502"/>
    <w:rsid w:val="00840406"/>
  </w:style>
  <w:style w:type="paragraph" w:customStyle="1" w:styleId="977E3679621841F3B6CFC5CD3EFB96A1">
    <w:name w:val="977E3679621841F3B6CFC5CD3EFB96A1"/>
    <w:rsid w:val="00840406"/>
  </w:style>
  <w:style w:type="paragraph" w:customStyle="1" w:styleId="E00AC4D80F8D42C78D2A3316B08E6EE0">
    <w:name w:val="E00AC4D80F8D42C78D2A3316B08E6EE0"/>
    <w:rsid w:val="00840406"/>
  </w:style>
  <w:style w:type="paragraph" w:customStyle="1" w:styleId="D2714539408B4B76BC79F0F7A2C485B1">
    <w:name w:val="D2714539408B4B76BC79F0F7A2C485B1"/>
    <w:rsid w:val="00840406"/>
  </w:style>
  <w:style w:type="paragraph" w:customStyle="1" w:styleId="2AB5E62D5A8E4CFABCE9210B146B527B">
    <w:name w:val="2AB5E62D5A8E4CFABCE9210B146B527B"/>
    <w:rsid w:val="00840406"/>
  </w:style>
  <w:style w:type="paragraph" w:customStyle="1" w:styleId="CABE3B176D274D65AF11435F40307544">
    <w:name w:val="CABE3B176D274D65AF11435F40307544"/>
    <w:rsid w:val="00840406"/>
  </w:style>
  <w:style w:type="paragraph" w:customStyle="1" w:styleId="C537D187C4104C39B072751420725EBA">
    <w:name w:val="C537D187C4104C39B072751420725EBA"/>
    <w:rsid w:val="00840406"/>
  </w:style>
  <w:style w:type="paragraph" w:customStyle="1" w:styleId="48A502CFDA5E4875AE42850F611230BB">
    <w:name w:val="48A502CFDA5E4875AE42850F611230BB"/>
    <w:rsid w:val="00840406"/>
  </w:style>
  <w:style w:type="paragraph" w:customStyle="1" w:styleId="80D0F4DAC7FA4A9985486A95CF7BD9FA">
    <w:name w:val="80D0F4DAC7FA4A9985486A95CF7BD9FA"/>
    <w:rsid w:val="00840406"/>
  </w:style>
  <w:style w:type="paragraph" w:customStyle="1" w:styleId="542E7FEDF4B848AF82850EC274156EB9">
    <w:name w:val="542E7FEDF4B848AF82850EC274156EB9"/>
    <w:rsid w:val="00840406"/>
  </w:style>
  <w:style w:type="paragraph" w:customStyle="1" w:styleId="1D06D94FDB2B479CA8636951645F4485">
    <w:name w:val="1D06D94FDB2B479CA8636951645F4485"/>
    <w:rsid w:val="00840406"/>
  </w:style>
  <w:style w:type="paragraph" w:customStyle="1" w:styleId="12D38D5D63E0464EACDC434782586327">
    <w:name w:val="12D38D5D63E0464EACDC434782586327"/>
    <w:rsid w:val="00840406"/>
  </w:style>
  <w:style w:type="paragraph" w:customStyle="1" w:styleId="A09C512B54DB48FCA01B6D18B8440C07">
    <w:name w:val="A09C512B54DB48FCA01B6D18B8440C07"/>
    <w:rsid w:val="00840406"/>
  </w:style>
  <w:style w:type="paragraph" w:customStyle="1" w:styleId="4FAC5B4AB9C14158B3F6F722BA6504E3">
    <w:name w:val="4FAC5B4AB9C14158B3F6F722BA6504E3"/>
    <w:rsid w:val="00840406"/>
  </w:style>
  <w:style w:type="paragraph" w:customStyle="1" w:styleId="D83CA665F7FB4EF6982E0DA8D4C42F1A">
    <w:name w:val="D83CA665F7FB4EF6982E0DA8D4C42F1A"/>
    <w:rsid w:val="00840406"/>
  </w:style>
  <w:style w:type="paragraph" w:customStyle="1" w:styleId="5D18300AE7EF4CB28F87A61D10E7C74A">
    <w:name w:val="5D18300AE7EF4CB28F87A61D10E7C74A"/>
    <w:rsid w:val="00840406"/>
  </w:style>
  <w:style w:type="paragraph" w:customStyle="1" w:styleId="B084C51A8AC94C9FA5E6B50E08FEC89D">
    <w:name w:val="B084C51A8AC94C9FA5E6B50E08FEC89D"/>
    <w:rsid w:val="00840406"/>
  </w:style>
  <w:style w:type="paragraph" w:customStyle="1" w:styleId="C377ABF7114D40EFAEB0CCAA5C29EB25">
    <w:name w:val="C377ABF7114D40EFAEB0CCAA5C29EB25"/>
    <w:rsid w:val="00840406"/>
  </w:style>
  <w:style w:type="paragraph" w:customStyle="1" w:styleId="78887EDFD313471BA3DA4ABCAF6B5B2A">
    <w:name w:val="78887EDFD313471BA3DA4ABCAF6B5B2A"/>
    <w:rsid w:val="00840406"/>
  </w:style>
  <w:style w:type="paragraph" w:customStyle="1" w:styleId="1694C912B7184E8EAFE8D0989B502D88">
    <w:name w:val="1694C912B7184E8EAFE8D0989B502D88"/>
    <w:rsid w:val="00840406"/>
  </w:style>
  <w:style w:type="paragraph" w:customStyle="1" w:styleId="C7C0672407D04E5EA1EBC98507E1BDB0">
    <w:name w:val="C7C0672407D04E5EA1EBC98507E1BDB0"/>
    <w:rsid w:val="00840406"/>
  </w:style>
  <w:style w:type="paragraph" w:customStyle="1" w:styleId="615352B9AAE24D3AAF730FF5BA1E389C">
    <w:name w:val="615352B9AAE24D3AAF730FF5BA1E389C"/>
    <w:rsid w:val="00840406"/>
  </w:style>
  <w:style w:type="paragraph" w:customStyle="1" w:styleId="D7B47D60DA254E40B29CF02C2B0A9F65">
    <w:name w:val="D7B47D60DA254E40B29CF02C2B0A9F65"/>
    <w:rsid w:val="00840406"/>
  </w:style>
  <w:style w:type="paragraph" w:customStyle="1" w:styleId="1F282D0C896542589C45153E7FBB9BE2">
    <w:name w:val="1F282D0C896542589C45153E7FBB9BE2"/>
    <w:rsid w:val="0084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Smith, Daniel (dsmith597@student.cccs.edu)</cp:lastModifiedBy>
  <cp:revision>8</cp:revision>
  <dcterms:created xsi:type="dcterms:W3CDTF">2020-11-13T19:52:00Z</dcterms:created>
  <dcterms:modified xsi:type="dcterms:W3CDTF">2020-11-15T00:18:00Z</dcterms:modified>
  <cp:category/>
</cp:coreProperties>
</file>